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proofErr w:type="spellStart"/>
      <w:r w:rsidR="00160EFF">
        <w:rPr>
          <w:rFonts w:ascii="Times New Roman" w:hAnsi="Times New Roman"/>
        </w:rPr>
        <w:t>Fazekas</w:t>
      </w:r>
      <w:proofErr w:type="spellEnd"/>
      <w:r w:rsidR="00160EFF">
        <w:rPr>
          <w:rFonts w:ascii="Times New Roman" w:hAnsi="Times New Roman"/>
        </w:rPr>
        <w:t xml:space="preserve"> Vlad</w:t>
      </w:r>
      <w:r w:rsidR="000916B9" w:rsidRPr="00D047E9">
        <w:rPr>
          <w:rFonts w:ascii="Times New Roman" w:hAnsi="Times New Roman"/>
        </w:rPr>
        <w:t xml:space="preserve"> &gt;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F1B43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F1B43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F1B43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F1B43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DF1B43">
        <w:lastRenderedPageBreak/>
        <w:fldChar w:fldCharType="begin"/>
      </w:r>
      <w:r w:rsidR="00DF1B43">
        <w:instrText xml:space="preserve">title  \* Mergeformat </w:instrText>
      </w:r>
      <w:r w:rsidR="00DF1B43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DF1B43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bookmarkStart w:id="6" w:name="_Toc254773291"/>
      <w:bookmarkEnd w:id="4"/>
      <w:bookmarkEnd w:id="5"/>
      <w:r w:rsidRPr="00915F96">
        <w:rPr>
          <w:rFonts w:ascii="Times New Roman" w:hAnsi="Times New Roman"/>
          <w:b w:val="0"/>
          <w:sz w:val="24"/>
        </w:rPr>
        <w:t>Use case: Login</w: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>Level: login level</w: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>Primary actor: students or professors</w:t>
      </w:r>
      <w:r>
        <w:rPr>
          <w:rFonts w:ascii="Times New Roman" w:hAnsi="Times New Roman"/>
          <w:b w:val="0"/>
          <w:sz w:val="24"/>
        </w:rPr>
        <w:t xml:space="preserve"> and admins</w: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Main success scenario: tries to login, check data with database, login successful </w: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Extensions: login failed, application won’t provide further functionality </w:t>
      </w:r>
    </w:p>
    <w:p w:rsidR="00931BBB" w:rsidRPr="00915F96" w:rsidRDefault="00931BBB" w:rsidP="00931BBB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5.9pt;width:411.6pt;height:2.05pt;z-index:1" o:connectortype="straight"/>
        </w:pic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Use case: </w:t>
      </w:r>
      <w:r w:rsidR="005C6B56">
        <w:rPr>
          <w:rFonts w:ascii="Times New Roman" w:hAnsi="Times New Roman"/>
          <w:b w:val="0"/>
          <w:sz w:val="24"/>
        </w:rPr>
        <w:t>process</w:t>
      </w:r>
      <w:r>
        <w:rPr>
          <w:rFonts w:ascii="Times New Roman" w:hAnsi="Times New Roman"/>
          <w:b w:val="0"/>
          <w:sz w:val="24"/>
        </w:rPr>
        <w:t xml:space="preserve"> student information</w: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>Level: information level</w: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Primary actor: </w:t>
      </w:r>
      <w:r>
        <w:rPr>
          <w:rFonts w:ascii="Times New Roman" w:hAnsi="Times New Roman"/>
          <w:b w:val="0"/>
          <w:sz w:val="24"/>
        </w:rPr>
        <w:t>teachers</w: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Main success scenario: add, update or view their own </w:t>
      </w:r>
      <w:r>
        <w:rPr>
          <w:rFonts w:ascii="Times New Roman" w:hAnsi="Times New Roman"/>
          <w:b w:val="0"/>
          <w:sz w:val="24"/>
        </w:rPr>
        <w:t>Students information</w: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Extensions:</w:t>
      </w:r>
    </w:p>
    <w:p w:rsidR="00931BBB" w:rsidRPr="00915F96" w:rsidRDefault="00931BBB" w:rsidP="00931BBB">
      <w:pPr>
        <w:jc w:val="both"/>
      </w:pPr>
      <w:r>
        <w:rPr>
          <w:noProof/>
        </w:rPr>
        <w:pict>
          <v:shape id="_x0000_s1027" type="#_x0000_t32" style="position:absolute;left:0;text-align:left;margin-left:-1.35pt;margin-top:7.1pt;width:407.55pt;height:0;z-index:2" o:connectortype="straight"/>
        </w:pic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>Use case: Process class enrolments</w: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>Level: information level</w: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>Primary actor: students</w:t>
      </w: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Main success scenario: having the ability to enroll to </w:t>
      </w:r>
      <w:r>
        <w:rPr>
          <w:rFonts w:ascii="Times New Roman" w:hAnsi="Times New Roman"/>
          <w:b w:val="0"/>
          <w:sz w:val="24"/>
        </w:rPr>
        <w:t>a teacher, select a motorcycle</w:t>
      </w:r>
    </w:p>
    <w:p w:rsidR="005C6B56" w:rsidRPr="00915F96" w:rsidRDefault="00931BBB" w:rsidP="005C6B56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>Extensions: not enrolled in any class</w:t>
      </w:r>
    </w:p>
    <w:p w:rsidR="005C6B56" w:rsidRPr="00915F96" w:rsidRDefault="005C6B56" w:rsidP="005C6B56">
      <w:pPr>
        <w:jc w:val="both"/>
      </w:pPr>
      <w:r>
        <w:rPr>
          <w:noProof/>
        </w:rPr>
        <w:pict>
          <v:shape id="_x0000_s1028" type="#_x0000_t32" style="position:absolute;left:0;text-align:left;margin-left:-1.35pt;margin-top:7.1pt;width:407.55pt;height:0;z-index:3" o:connectortype="straight"/>
        </w:pict>
      </w:r>
    </w:p>
    <w:p w:rsidR="005C6B56" w:rsidRPr="00915F96" w:rsidRDefault="005C6B56" w:rsidP="005C6B56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Use case: </w:t>
      </w:r>
      <w:r>
        <w:rPr>
          <w:rFonts w:ascii="Times New Roman" w:hAnsi="Times New Roman"/>
          <w:b w:val="0"/>
          <w:sz w:val="24"/>
        </w:rPr>
        <w:t>process motorcycle information</w:t>
      </w:r>
    </w:p>
    <w:p w:rsidR="005C6B56" w:rsidRPr="00915F96" w:rsidRDefault="005C6B56" w:rsidP="005C6B56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>Level: information level</w:t>
      </w:r>
    </w:p>
    <w:p w:rsidR="005C6B56" w:rsidRPr="00915F96" w:rsidRDefault="005C6B56" w:rsidP="005C6B56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Primary actor: </w:t>
      </w:r>
      <w:r>
        <w:rPr>
          <w:rFonts w:ascii="Times New Roman" w:hAnsi="Times New Roman"/>
          <w:b w:val="0"/>
          <w:sz w:val="24"/>
        </w:rPr>
        <w:t>admin</w:t>
      </w:r>
    </w:p>
    <w:p w:rsidR="005C6B56" w:rsidRPr="00915F96" w:rsidRDefault="005C6B56" w:rsidP="005C6B56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Main success scenario: having the ability to </w:t>
      </w:r>
      <w:r>
        <w:rPr>
          <w:rFonts w:ascii="Times New Roman" w:hAnsi="Times New Roman"/>
          <w:b w:val="0"/>
          <w:sz w:val="24"/>
        </w:rPr>
        <w:t xml:space="preserve">process all the information to </w:t>
      </w:r>
      <w:r>
        <w:rPr>
          <w:rFonts w:ascii="Times New Roman" w:hAnsi="Times New Roman"/>
          <w:b w:val="0"/>
          <w:sz w:val="24"/>
        </w:rPr>
        <w:t>a motorcycle</w:t>
      </w:r>
    </w:p>
    <w:p w:rsidR="00DC16B9" w:rsidRPr="00915F96" w:rsidRDefault="005C6B56" w:rsidP="00DC16B9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Extensions: </w:t>
      </w:r>
    </w:p>
    <w:p w:rsidR="00DC16B9" w:rsidRPr="00915F96" w:rsidRDefault="00DC16B9" w:rsidP="00DC16B9">
      <w:pPr>
        <w:jc w:val="both"/>
      </w:pPr>
      <w:r>
        <w:rPr>
          <w:noProof/>
        </w:rPr>
        <w:pict>
          <v:shape id="_x0000_s1029" type="#_x0000_t32" style="position:absolute;left:0;text-align:left;margin-left:-1.35pt;margin-top:7.1pt;width:407.55pt;height:0;z-index:4" o:connectortype="straight"/>
        </w:pict>
      </w:r>
    </w:p>
    <w:p w:rsidR="00DC16B9" w:rsidRPr="00915F96" w:rsidRDefault="00DC16B9" w:rsidP="00DC16B9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Use case: </w:t>
      </w:r>
      <w:r>
        <w:rPr>
          <w:rFonts w:ascii="Times New Roman" w:hAnsi="Times New Roman"/>
          <w:b w:val="0"/>
          <w:sz w:val="24"/>
        </w:rPr>
        <w:t>Take exam</w:t>
      </w:r>
    </w:p>
    <w:p w:rsidR="00DC16B9" w:rsidRPr="00915F96" w:rsidRDefault="00DC16B9" w:rsidP="00DC16B9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>Level: information level</w:t>
      </w:r>
    </w:p>
    <w:p w:rsidR="00DC16B9" w:rsidRPr="00915F96" w:rsidRDefault="00DC16B9" w:rsidP="00DC16B9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>Primary actor: students</w:t>
      </w:r>
    </w:p>
    <w:p w:rsidR="00DC16B9" w:rsidRPr="00915F96" w:rsidRDefault="00DC16B9" w:rsidP="00DC16B9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Main success scenario: having the ability to </w:t>
      </w:r>
      <w:r>
        <w:rPr>
          <w:rFonts w:ascii="Times New Roman" w:hAnsi="Times New Roman"/>
          <w:b w:val="0"/>
          <w:sz w:val="24"/>
        </w:rPr>
        <w:t>take an exam</w:t>
      </w:r>
    </w:p>
    <w:p w:rsidR="00EF362F" w:rsidRPr="00915F96" w:rsidRDefault="00DC16B9" w:rsidP="00EF362F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Extensions: </w:t>
      </w:r>
    </w:p>
    <w:p w:rsidR="00EF362F" w:rsidRPr="00915F96" w:rsidRDefault="00EF362F" w:rsidP="00EF362F">
      <w:pPr>
        <w:jc w:val="both"/>
      </w:pPr>
      <w:r>
        <w:rPr>
          <w:noProof/>
        </w:rPr>
        <w:pict>
          <v:shape id="_x0000_s1030" type="#_x0000_t32" style="position:absolute;left:0;text-align:left;margin-left:-1.35pt;margin-top:7.1pt;width:407.55pt;height:0;z-index:5" o:connectortype="straight"/>
        </w:pict>
      </w:r>
    </w:p>
    <w:p w:rsidR="00EF362F" w:rsidRPr="00915F96" w:rsidRDefault="00EF362F" w:rsidP="00EF362F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Use case: </w:t>
      </w:r>
      <w:r>
        <w:rPr>
          <w:rFonts w:ascii="Times New Roman" w:hAnsi="Times New Roman"/>
          <w:b w:val="0"/>
          <w:sz w:val="24"/>
        </w:rPr>
        <w:t>Generate reports</w:t>
      </w:r>
    </w:p>
    <w:p w:rsidR="00EF362F" w:rsidRPr="00915F96" w:rsidRDefault="00EF362F" w:rsidP="00EF362F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>Level: information level</w:t>
      </w:r>
    </w:p>
    <w:p w:rsidR="00EF362F" w:rsidRPr="00915F96" w:rsidRDefault="00EF362F" w:rsidP="00EF362F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Primary actor: </w:t>
      </w:r>
      <w:r>
        <w:rPr>
          <w:rFonts w:ascii="Times New Roman" w:hAnsi="Times New Roman"/>
          <w:b w:val="0"/>
          <w:sz w:val="24"/>
        </w:rPr>
        <w:t>admin</w:t>
      </w:r>
    </w:p>
    <w:p w:rsidR="00EF362F" w:rsidRPr="00915F96" w:rsidRDefault="00EF362F" w:rsidP="00EF362F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Main success scenario: having the ability to </w:t>
      </w:r>
      <w:r>
        <w:rPr>
          <w:rFonts w:ascii="Times New Roman" w:hAnsi="Times New Roman"/>
          <w:b w:val="0"/>
          <w:sz w:val="24"/>
        </w:rPr>
        <w:t>generate a report for a certain period of time</w:t>
      </w:r>
    </w:p>
    <w:p w:rsidR="00EF362F" w:rsidRPr="00915F96" w:rsidRDefault="00EF362F" w:rsidP="00EF362F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915F96">
        <w:rPr>
          <w:rFonts w:ascii="Times New Roman" w:hAnsi="Times New Roman"/>
          <w:b w:val="0"/>
          <w:sz w:val="24"/>
        </w:rPr>
        <w:t xml:space="preserve">Extensions: </w:t>
      </w:r>
    </w:p>
    <w:p w:rsidR="00DC16B9" w:rsidRPr="00915F96" w:rsidRDefault="00DC16B9" w:rsidP="00DC16B9">
      <w:pPr>
        <w:pStyle w:val="Title"/>
        <w:jc w:val="both"/>
        <w:rPr>
          <w:rFonts w:ascii="Times New Roman" w:hAnsi="Times New Roman"/>
          <w:b w:val="0"/>
          <w:sz w:val="24"/>
        </w:rPr>
      </w:pPr>
    </w:p>
    <w:p w:rsidR="005C6B56" w:rsidRPr="00915F96" w:rsidRDefault="005C6B56" w:rsidP="005C6B56">
      <w:pPr>
        <w:pStyle w:val="Title"/>
        <w:jc w:val="both"/>
        <w:rPr>
          <w:rFonts w:ascii="Times New Roman" w:hAnsi="Times New Roman"/>
          <w:b w:val="0"/>
          <w:sz w:val="24"/>
        </w:rPr>
      </w:pPr>
    </w:p>
    <w:p w:rsidR="00931BBB" w:rsidRPr="00915F96" w:rsidRDefault="00931BBB" w:rsidP="00931BBB">
      <w:pPr>
        <w:pStyle w:val="Title"/>
        <w:jc w:val="both"/>
        <w:rPr>
          <w:rFonts w:ascii="Times New Roman" w:hAnsi="Times New Roman"/>
          <w:b w:val="0"/>
          <w:sz w:val="24"/>
        </w:rPr>
      </w:pPr>
    </w:p>
    <w:p w:rsidR="00931BBB" w:rsidRDefault="00931BBB" w:rsidP="00931BBB">
      <w:pPr>
        <w:pStyle w:val="Heading1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931BBB" w:rsidP="00931BBB">
      <w:pPr>
        <w:pStyle w:val="InfoBlue"/>
      </w:pPr>
      <w:r w:rsidRPr="00E628A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26.7pt;height:429.6pt;visibility:visible;mso-wrap-style:square">
            <v:imagedata r:id="rId14" o:title=""/>
          </v:shape>
        </w:pict>
      </w:r>
    </w:p>
    <w:sectPr w:rsidR="008C4393" w:rsidRPr="00D047E9" w:rsidSect="008C4393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B43" w:rsidRDefault="00DF1B43">
      <w:pPr>
        <w:spacing w:line="240" w:lineRule="auto"/>
      </w:pPr>
      <w:r>
        <w:separator/>
      </w:r>
    </w:p>
  </w:endnote>
  <w:endnote w:type="continuationSeparator" w:id="0">
    <w:p w:rsidR="00DF1B43" w:rsidRDefault="00DF1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8C" w:rsidRDefault="00F028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8C" w:rsidRDefault="00F028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8C" w:rsidRDefault="00F0288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F1B43">
            <w:fldChar w:fldCharType="begin"/>
          </w:r>
          <w:r w:rsidR="00DF1B43">
            <w:instrText xml:space="preserve"> DOCPROPERTY "Company"  \* MERGEFORMAT </w:instrText>
          </w:r>
          <w:r w:rsidR="00DF1B43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DF1B43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60EF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F0288C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B43" w:rsidRDefault="00DF1B43">
      <w:pPr>
        <w:spacing w:line="240" w:lineRule="auto"/>
      </w:pPr>
      <w:r>
        <w:separator/>
      </w:r>
    </w:p>
  </w:footnote>
  <w:footnote w:type="continuationSeparator" w:id="0">
    <w:p w:rsidR="00DF1B43" w:rsidRDefault="00DF1B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8C" w:rsidRDefault="00F028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DF1B4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proofErr w:type="spellStart"/>
    <w:r w:rsidR="00F0288C">
      <w:rPr>
        <w:rFonts w:ascii="Arial" w:hAnsi="Arial"/>
        <w:b/>
        <w:sz w:val="36"/>
      </w:rPr>
      <w:t>Fazekas</w:t>
    </w:r>
    <w:proofErr w:type="spellEnd"/>
    <w:r w:rsidR="00F0288C">
      <w:rPr>
        <w:rFonts w:ascii="Arial" w:hAnsi="Arial"/>
        <w:b/>
        <w:sz w:val="36"/>
      </w:rPr>
      <w:t xml:space="preserve"> Vlad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DF1B43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</w:t>
    </w:r>
    <w:r w:rsidR="00F0288C">
      <w:rPr>
        <w:rFonts w:ascii="Arial" w:hAnsi="Arial"/>
        <w:b/>
        <w:sz w:val="36"/>
      </w:rPr>
      <w:t>30234</w:t>
    </w:r>
    <w:bookmarkStart w:id="0" w:name="_GoBack"/>
    <w:bookmarkEnd w:id="0"/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88C" w:rsidRDefault="00F0288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DF1B4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60EFF"/>
    <w:rsid w:val="002D02EB"/>
    <w:rsid w:val="0056530F"/>
    <w:rsid w:val="00570E86"/>
    <w:rsid w:val="005C6B56"/>
    <w:rsid w:val="00664E4B"/>
    <w:rsid w:val="006C543D"/>
    <w:rsid w:val="00852FAD"/>
    <w:rsid w:val="008C4393"/>
    <w:rsid w:val="0090593F"/>
    <w:rsid w:val="00931BBB"/>
    <w:rsid w:val="00A9472C"/>
    <w:rsid w:val="00C709E3"/>
    <w:rsid w:val="00D047E9"/>
    <w:rsid w:val="00D720D3"/>
    <w:rsid w:val="00D81B27"/>
    <w:rsid w:val="00DC16B9"/>
    <w:rsid w:val="00DD051F"/>
    <w:rsid w:val="00DF1B43"/>
    <w:rsid w:val="00EF362F"/>
    <w:rsid w:val="00F0288C"/>
    <w:rsid w:val="00F93E1D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931BBB"/>
    <w:rPr>
      <w:rFonts w:ascii="Arial" w:hAnsi="Arial"/>
      <w:b/>
      <w:sz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14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 User</cp:lastModifiedBy>
  <cp:revision>17</cp:revision>
  <dcterms:created xsi:type="dcterms:W3CDTF">2010-02-24T09:14:00Z</dcterms:created>
  <dcterms:modified xsi:type="dcterms:W3CDTF">2019-04-03T18:20:00Z</dcterms:modified>
</cp:coreProperties>
</file>